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2E76" w14:textId="7ABA6952" w:rsidR="40C4D4ED" w:rsidRDefault="00D3761D" w:rsidP="00D3761D">
      <w:pPr>
        <w:pStyle w:val="Heading1"/>
        <w:jc w:val="center"/>
      </w:pPr>
      <w:r>
        <w:t>PUBG Experiment Tracking Sheet</w:t>
      </w:r>
    </w:p>
    <w:p w14:paraId="5C6755F7" w14:textId="77777777" w:rsidR="00D3761D" w:rsidRPr="00500C3E" w:rsidRDefault="00D3761D" w:rsidP="00D3761D">
      <w:pPr>
        <w:pStyle w:val="Heading1"/>
        <w:jc w:val="center"/>
      </w:pPr>
    </w:p>
    <w:p w14:paraId="69F133A4" w14:textId="355E6373" w:rsidR="00D3761D" w:rsidRDefault="00D3761D" w:rsidP="00D3761D">
      <w:pPr>
        <w:pStyle w:val="Normal-Small"/>
      </w:pPr>
      <w:r>
        <w:t>Your Name: ___________________</w:t>
      </w:r>
    </w:p>
    <w:p w14:paraId="5AFAE4D9" w14:textId="2115D770" w:rsidR="00D3761D" w:rsidRDefault="00D3761D" w:rsidP="00D3761D">
      <w:pPr>
        <w:pStyle w:val="Normal-Small"/>
      </w:pPr>
      <w:r>
        <w:t>Subject's Name: __________________</w:t>
      </w:r>
    </w:p>
    <w:p w14:paraId="37EAE138" w14:textId="5B139CC2" w:rsidR="00D3761D" w:rsidRDefault="00D3761D" w:rsidP="00D3761D">
      <w:pPr>
        <w:pStyle w:val="Normal-Small"/>
      </w:pPr>
      <w:r>
        <w:t>Subject's Level: ___________________</w:t>
      </w:r>
    </w:p>
    <w:p w14:paraId="54CBAAD7" w14:textId="4821FDD5" w:rsidR="00D3761D" w:rsidRDefault="00D3761D" w:rsidP="00D3761D">
      <w:pPr>
        <w:pStyle w:val="Normal-Small"/>
      </w:pPr>
      <w:r>
        <w:t>Date: ______________________</w:t>
      </w:r>
    </w:p>
    <w:p w14:paraId="70CB3837" w14:textId="07D3ED74" w:rsidR="00D3761D" w:rsidRDefault="00D3761D" w:rsidP="00D3761D">
      <w:pPr>
        <w:pStyle w:val="Normal-Small"/>
      </w:pPr>
      <w:r>
        <w:t>Time: ______________________</w:t>
      </w:r>
    </w:p>
    <w:p w14:paraId="46420B0A" w14:textId="4CA8B409" w:rsidR="00D3761D" w:rsidRDefault="00D3761D" w:rsidP="00D3761D">
      <w:pPr>
        <w:pStyle w:val="Normal-Small"/>
      </w:pPr>
      <w:r>
        <w:t xml:space="preserve">How long did the game </w:t>
      </w:r>
      <w:proofErr w:type="gramStart"/>
      <w:r>
        <w:t>last:</w:t>
      </w:r>
      <w:proofErr w:type="gramEnd"/>
      <w:r>
        <w:t xml:space="preserve"> ______________________</w:t>
      </w:r>
    </w:p>
    <w:p w14:paraId="7F0F8F16" w14:textId="48D97222" w:rsidR="00D3761D" w:rsidRDefault="00D3761D" w:rsidP="00D3761D">
      <w:pPr>
        <w:pStyle w:val="Normal-Small"/>
      </w:pPr>
    </w:p>
    <w:p w14:paraId="4E179BA2" w14:textId="77777777" w:rsidR="00D3761D" w:rsidRPr="00500C3E" w:rsidRDefault="00D3761D" w:rsidP="00D3761D">
      <w:pPr>
        <w:pStyle w:val="Normal-Small"/>
      </w:pPr>
    </w:p>
    <w:p w14:paraId="79549222" w14:textId="406CAE0E" w:rsidR="1F18A5CF" w:rsidRPr="00500C3E" w:rsidRDefault="00D3761D" w:rsidP="00500C3E">
      <w:pPr>
        <w:pStyle w:val="Heading1"/>
      </w:pPr>
      <w:r>
        <w:t xml:space="preserve">How responsive was the </w:t>
      </w:r>
      <w:proofErr w:type="gramStart"/>
      <w:r>
        <w:t>subject</w:t>
      </w:r>
      <w:proofErr w:type="gramEnd"/>
    </w:p>
    <w:p w14:paraId="3C7708EE" w14:textId="47D11712" w:rsidR="1F18A5CF" w:rsidRPr="00500C3E" w:rsidRDefault="00D3761D" w:rsidP="00D3761D">
      <w:pPr>
        <w:pStyle w:val="ListParagraph"/>
        <w:numPr>
          <w:ilvl w:val="0"/>
          <w:numId w:val="2"/>
        </w:numPr>
      </w:pPr>
      <w:r>
        <w:t xml:space="preserve">Did he never even notice you were behaving in any </w:t>
      </w:r>
      <w:proofErr w:type="gramStart"/>
      <w:r>
        <w:t>particular way</w:t>
      </w:r>
      <w:proofErr w:type="gramEnd"/>
      <w:r>
        <w:t xml:space="preserve"> (1)? Or was he highly responsive and got very angry or very positive and thankful (5)</w:t>
      </w:r>
    </w:p>
    <w:tbl>
      <w:tblPr>
        <w:tblStyle w:val="TableGrid"/>
        <w:tblW w:w="4994" w:type="pct"/>
        <w:tblInd w:w="5" w:type="dxa"/>
        <w:tblLayout w:type="fixed"/>
        <w:tblLook w:val="0620" w:firstRow="1" w:lastRow="0" w:firstColumn="0" w:lastColumn="0" w:noHBand="1" w:noVBand="1"/>
        <w:tblDescription w:val="Posture table"/>
      </w:tblPr>
      <w:tblGrid>
        <w:gridCol w:w="1869"/>
        <w:gridCol w:w="1870"/>
        <w:gridCol w:w="1870"/>
        <w:gridCol w:w="1870"/>
        <w:gridCol w:w="1870"/>
      </w:tblGrid>
      <w:tr w:rsidR="167710CA" w:rsidRPr="00500C3E" w14:paraId="4442C03C" w14:textId="77777777" w:rsidTr="00D3761D">
        <w:tc>
          <w:tcPr>
            <w:tcW w:w="1869" w:type="dxa"/>
            <w:tcBorders>
              <w:top w:val="nil"/>
              <w:left w:val="nil"/>
            </w:tcBorders>
          </w:tcPr>
          <w:p w14:paraId="3D9E5F90" w14:textId="77777777" w:rsidR="167710CA" w:rsidRPr="00500C3E" w:rsidRDefault="00D3761D" w:rsidP="00500C3E">
            <w:pPr>
              <w:pStyle w:val="Normal-Centered"/>
            </w:pPr>
            <w:r>
              <w:t>1</w:t>
            </w:r>
          </w:p>
        </w:tc>
        <w:tc>
          <w:tcPr>
            <w:tcW w:w="1870" w:type="dxa"/>
            <w:tcBorders>
              <w:top w:val="nil"/>
            </w:tcBorders>
          </w:tcPr>
          <w:p w14:paraId="7FC4EDA0" w14:textId="439BCE1A" w:rsidR="167710CA" w:rsidRPr="00500C3E" w:rsidRDefault="00D3761D" w:rsidP="00D3761D">
            <w:pPr>
              <w:pStyle w:val="Normal-Centered"/>
              <w:tabs>
                <w:tab w:val="left" w:pos="675"/>
                <w:tab w:val="center" w:pos="827"/>
              </w:tabs>
              <w:jc w:val="left"/>
            </w:pPr>
            <w:r>
              <w:tab/>
            </w:r>
            <w:r>
              <w:tab/>
              <w:t>2</w:t>
            </w:r>
          </w:p>
        </w:tc>
        <w:tc>
          <w:tcPr>
            <w:tcW w:w="1870" w:type="dxa"/>
            <w:tcBorders>
              <w:top w:val="nil"/>
            </w:tcBorders>
          </w:tcPr>
          <w:p w14:paraId="40DD1CEB" w14:textId="0FD80E92" w:rsidR="167710CA" w:rsidRPr="00500C3E" w:rsidRDefault="00D3761D" w:rsidP="00500C3E">
            <w:pPr>
              <w:pStyle w:val="Normal-Centered"/>
            </w:pPr>
            <w:r>
              <w:t>3</w:t>
            </w:r>
          </w:p>
        </w:tc>
        <w:tc>
          <w:tcPr>
            <w:tcW w:w="1870" w:type="dxa"/>
            <w:tcBorders>
              <w:top w:val="nil"/>
            </w:tcBorders>
          </w:tcPr>
          <w:p w14:paraId="7DAB3EB5" w14:textId="13EA7EB5" w:rsidR="167710CA" w:rsidRPr="00500C3E" w:rsidRDefault="00D3761D" w:rsidP="00500C3E">
            <w:pPr>
              <w:pStyle w:val="Normal-Centered"/>
            </w:pPr>
            <w:r>
              <w:t>4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2D918FB4" w14:textId="2B2D46C7" w:rsidR="167710CA" w:rsidRPr="00500C3E" w:rsidRDefault="00D3761D" w:rsidP="00500C3E">
            <w:pPr>
              <w:pStyle w:val="Normal-Centered"/>
            </w:pPr>
            <w:r>
              <w:t>5</w:t>
            </w:r>
          </w:p>
        </w:tc>
      </w:tr>
      <w:tr w:rsidR="00D3761D" w:rsidRPr="00500C3E" w14:paraId="7FCDDB63" w14:textId="77777777" w:rsidTr="00D3761D">
        <w:sdt>
          <w:sdtPr>
            <w:id w:val="1473256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69" w:type="dxa"/>
              </w:tcPr>
              <w:p w14:paraId="50472D51" w14:textId="0FF732C6" w:rsidR="00D3761D" w:rsidRDefault="00D3761D" w:rsidP="00500C3E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9828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55A258BD" w14:textId="7E6AD77B" w:rsidR="00D3761D" w:rsidRDefault="00D3761D" w:rsidP="00D3761D">
                <w:pPr>
                  <w:pStyle w:val="Normal-Centered"/>
                  <w:tabs>
                    <w:tab w:val="left" w:pos="675"/>
                    <w:tab w:val="center" w:pos="827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54670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50331C1B" w14:textId="7397BD42" w:rsidR="00D3761D" w:rsidRDefault="00D3761D" w:rsidP="00500C3E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146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53CA22A8" w14:textId="07A900D6" w:rsidR="00D3761D" w:rsidRDefault="00D3761D" w:rsidP="00500C3E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7950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0CA0619F" w14:textId="215A881C" w:rsidR="00D3761D" w:rsidRDefault="00D3761D" w:rsidP="00500C3E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4FD5A173" w14:textId="7B9E2B70" w:rsidR="1F18A5CF" w:rsidRPr="00500C3E" w:rsidRDefault="00D3761D" w:rsidP="00500C3E">
      <w:pPr>
        <w:pStyle w:val="Heading1"/>
      </w:pPr>
      <w:r>
        <w:t xml:space="preserve">How friendly was the </w:t>
      </w:r>
      <w:proofErr w:type="gramStart"/>
      <w:r>
        <w:t>subject</w:t>
      </w:r>
      <w:proofErr w:type="gramEnd"/>
    </w:p>
    <w:p w14:paraId="519FA8F2" w14:textId="67F22E71" w:rsidR="1F18A5CF" w:rsidRDefault="00D3761D" w:rsidP="00D3761D">
      <w:pPr>
        <w:pStyle w:val="ListParagraph"/>
        <w:numPr>
          <w:ilvl w:val="0"/>
          <w:numId w:val="2"/>
        </w:numPr>
      </w:pPr>
      <w:bookmarkStart w:id="0" w:name="_GoBack"/>
      <w:r>
        <w:t>Was he very antisocial (1) or very friendly (</w:t>
      </w:r>
      <w:proofErr w:type="gramStart"/>
      <w:r>
        <w:t>5)</w:t>
      </w:r>
      <w:proofErr w:type="gramEnd"/>
    </w:p>
    <w:tbl>
      <w:tblPr>
        <w:tblStyle w:val="TableGrid"/>
        <w:tblW w:w="4994" w:type="pct"/>
        <w:tblInd w:w="5" w:type="dxa"/>
        <w:tblLayout w:type="fixed"/>
        <w:tblLook w:val="0620" w:firstRow="1" w:lastRow="0" w:firstColumn="0" w:lastColumn="0" w:noHBand="1" w:noVBand="1"/>
        <w:tblDescription w:val="Posture table"/>
      </w:tblPr>
      <w:tblGrid>
        <w:gridCol w:w="1869"/>
        <w:gridCol w:w="1870"/>
        <w:gridCol w:w="1870"/>
        <w:gridCol w:w="1870"/>
        <w:gridCol w:w="1870"/>
      </w:tblGrid>
      <w:tr w:rsidR="00D3761D" w:rsidRPr="00500C3E" w14:paraId="15D33121" w14:textId="77777777" w:rsidTr="0048122F">
        <w:tc>
          <w:tcPr>
            <w:tcW w:w="1869" w:type="dxa"/>
            <w:tcBorders>
              <w:top w:val="nil"/>
              <w:left w:val="nil"/>
            </w:tcBorders>
          </w:tcPr>
          <w:bookmarkEnd w:id="0"/>
          <w:p w14:paraId="4B0BCFA5" w14:textId="77777777" w:rsidR="00D3761D" w:rsidRPr="00500C3E" w:rsidRDefault="00D3761D" w:rsidP="0048122F">
            <w:pPr>
              <w:pStyle w:val="Normal-Centered"/>
            </w:pPr>
            <w:r>
              <w:t>1</w:t>
            </w:r>
          </w:p>
        </w:tc>
        <w:tc>
          <w:tcPr>
            <w:tcW w:w="1870" w:type="dxa"/>
            <w:tcBorders>
              <w:top w:val="nil"/>
            </w:tcBorders>
          </w:tcPr>
          <w:p w14:paraId="1F29D2FF" w14:textId="77777777" w:rsidR="00D3761D" w:rsidRPr="00500C3E" w:rsidRDefault="00D3761D" w:rsidP="0048122F">
            <w:pPr>
              <w:pStyle w:val="Normal-Centered"/>
              <w:tabs>
                <w:tab w:val="left" w:pos="675"/>
                <w:tab w:val="center" w:pos="827"/>
              </w:tabs>
              <w:jc w:val="left"/>
            </w:pPr>
            <w:r>
              <w:tab/>
            </w:r>
            <w:r>
              <w:tab/>
              <w:t>2</w:t>
            </w:r>
          </w:p>
        </w:tc>
        <w:tc>
          <w:tcPr>
            <w:tcW w:w="1870" w:type="dxa"/>
            <w:tcBorders>
              <w:top w:val="nil"/>
            </w:tcBorders>
          </w:tcPr>
          <w:p w14:paraId="22904340" w14:textId="77777777" w:rsidR="00D3761D" w:rsidRPr="00500C3E" w:rsidRDefault="00D3761D" w:rsidP="0048122F">
            <w:pPr>
              <w:pStyle w:val="Normal-Centered"/>
            </w:pPr>
            <w:r>
              <w:t>3</w:t>
            </w:r>
          </w:p>
        </w:tc>
        <w:tc>
          <w:tcPr>
            <w:tcW w:w="1870" w:type="dxa"/>
            <w:tcBorders>
              <w:top w:val="nil"/>
            </w:tcBorders>
          </w:tcPr>
          <w:p w14:paraId="1370B416" w14:textId="77777777" w:rsidR="00D3761D" w:rsidRPr="00500C3E" w:rsidRDefault="00D3761D" w:rsidP="0048122F">
            <w:pPr>
              <w:pStyle w:val="Normal-Centered"/>
            </w:pPr>
            <w:r>
              <w:t>4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65B96E8E" w14:textId="77777777" w:rsidR="00D3761D" w:rsidRPr="00500C3E" w:rsidRDefault="00D3761D" w:rsidP="0048122F">
            <w:pPr>
              <w:pStyle w:val="Normal-Centered"/>
            </w:pPr>
            <w:r>
              <w:t>5</w:t>
            </w:r>
          </w:p>
        </w:tc>
      </w:tr>
      <w:tr w:rsidR="00D3761D" w:rsidRPr="00500C3E" w14:paraId="40E756DF" w14:textId="77777777" w:rsidTr="0048122F">
        <w:sdt>
          <w:sdtPr>
            <w:id w:val="523675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69" w:type="dxa"/>
              </w:tcPr>
              <w:p w14:paraId="621075E9" w14:textId="77777777" w:rsidR="00D3761D" w:rsidRDefault="00D3761D" w:rsidP="0048122F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1704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2C884AF4" w14:textId="77777777" w:rsidR="00D3761D" w:rsidRDefault="00D3761D" w:rsidP="0048122F">
                <w:pPr>
                  <w:pStyle w:val="Normal-Centered"/>
                  <w:tabs>
                    <w:tab w:val="left" w:pos="675"/>
                    <w:tab w:val="center" w:pos="827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5270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03B04E48" w14:textId="77777777" w:rsidR="00D3761D" w:rsidRDefault="00D3761D" w:rsidP="0048122F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3239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1DB7D941" w14:textId="77777777" w:rsidR="00D3761D" w:rsidRDefault="00D3761D" w:rsidP="0048122F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650952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311655D3" w14:textId="77777777" w:rsidR="00D3761D" w:rsidRDefault="00D3761D" w:rsidP="0048122F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C8BDA" w14:textId="77777777" w:rsidR="00D3761D" w:rsidRDefault="00D3761D" w:rsidP="00D3761D">
      <w:pPr>
        <w:ind w:left="360"/>
      </w:pPr>
    </w:p>
    <w:p w14:paraId="4E2618D2" w14:textId="7FB18F84" w:rsidR="1F18A5CF" w:rsidRPr="00500C3E" w:rsidRDefault="00D3761D" w:rsidP="00500C3E">
      <w:pPr>
        <w:pStyle w:val="Heading1"/>
      </w:pPr>
      <w:r>
        <w:t xml:space="preserve">What language did he natively </w:t>
      </w:r>
      <w:proofErr w:type="gramStart"/>
      <w:r>
        <w:t>speak</w:t>
      </w:r>
      <w:proofErr w:type="gramEnd"/>
    </w:p>
    <w:tbl>
      <w:tblPr>
        <w:tblStyle w:val="TableGrid"/>
        <w:tblW w:w="2996" w:type="pct"/>
        <w:tblInd w:w="5" w:type="dxa"/>
        <w:tblLayout w:type="fixed"/>
        <w:tblLook w:val="0620" w:firstRow="1" w:lastRow="0" w:firstColumn="0" w:lastColumn="0" w:noHBand="1" w:noVBand="1"/>
        <w:tblDescription w:val="Posture table"/>
      </w:tblPr>
      <w:tblGrid>
        <w:gridCol w:w="1869"/>
        <w:gridCol w:w="1870"/>
        <w:gridCol w:w="1870"/>
      </w:tblGrid>
      <w:tr w:rsidR="00D3761D" w:rsidRPr="00500C3E" w14:paraId="0896730A" w14:textId="77777777" w:rsidTr="00D3761D">
        <w:tc>
          <w:tcPr>
            <w:tcW w:w="1869" w:type="dxa"/>
            <w:tcBorders>
              <w:top w:val="nil"/>
              <w:left w:val="nil"/>
            </w:tcBorders>
          </w:tcPr>
          <w:p w14:paraId="0FA26FE6" w14:textId="1EBE7CC1" w:rsidR="00D3761D" w:rsidRPr="00500C3E" w:rsidRDefault="00D3761D" w:rsidP="0048122F">
            <w:pPr>
              <w:pStyle w:val="Normal-Centered"/>
            </w:pPr>
            <w:r>
              <w:t>Hebrew</w:t>
            </w:r>
          </w:p>
        </w:tc>
        <w:tc>
          <w:tcPr>
            <w:tcW w:w="1870" w:type="dxa"/>
            <w:tcBorders>
              <w:top w:val="nil"/>
            </w:tcBorders>
          </w:tcPr>
          <w:p w14:paraId="65AB7676" w14:textId="6211BF9F" w:rsidR="00D3761D" w:rsidRPr="00500C3E" w:rsidRDefault="00D3761D" w:rsidP="00D3761D">
            <w:pPr>
              <w:pStyle w:val="Normal-Centered"/>
              <w:tabs>
                <w:tab w:val="left" w:pos="675"/>
                <w:tab w:val="center" w:pos="827"/>
              </w:tabs>
            </w:pPr>
            <w:r>
              <w:t>English</w:t>
            </w:r>
          </w:p>
        </w:tc>
        <w:tc>
          <w:tcPr>
            <w:tcW w:w="1870" w:type="dxa"/>
            <w:tcBorders>
              <w:top w:val="nil"/>
              <w:right w:val="nil"/>
            </w:tcBorders>
          </w:tcPr>
          <w:p w14:paraId="7DEC77A3" w14:textId="5CF3EB20" w:rsidR="00D3761D" w:rsidRPr="00500C3E" w:rsidRDefault="00D3761D" w:rsidP="00D3761D">
            <w:pPr>
              <w:jc w:val="center"/>
            </w:pPr>
            <w:r>
              <w:t>Other</w:t>
            </w:r>
          </w:p>
        </w:tc>
      </w:tr>
      <w:tr w:rsidR="00D3761D" w:rsidRPr="00500C3E" w14:paraId="692E36A6" w14:textId="77777777" w:rsidTr="00D3761D">
        <w:sdt>
          <w:sdtPr>
            <w:id w:val="1827390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69" w:type="dxa"/>
              </w:tcPr>
              <w:p w14:paraId="0EC7FCBC" w14:textId="77777777" w:rsidR="00D3761D" w:rsidRDefault="00D3761D" w:rsidP="0048122F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4664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29377152" w14:textId="77777777" w:rsidR="00D3761D" w:rsidRDefault="00D3761D" w:rsidP="0048122F">
                <w:pPr>
                  <w:pStyle w:val="Normal-Centered"/>
                  <w:tabs>
                    <w:tab w:val="left" w:pos="675"/>
                    <w:tab w:val="center" w:pos="827"/>
                  </w:tabs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84028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70" w:type="dxa"/>
              </w:tcPr>
              <w:p w14:paraId="4F031308" w14:textId="77777777" w:rsidR="00D3761D" w:rsidRDefault="00D3761D" w:rsidP="0048122F">
                <w:pPr>
                  <w:pStyle w:val="Normal-Centered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930C74" w14:textId="6A5E15C3" w:rsidR="1F18A5CF" w:rsidRDefault="1F18A5CF" w:rsidP="00500C3E"/>
    <w:sectPr w:rsidR="1F18A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97E7B" w14:textId="77777777" w:rsidR="00F66CB5" w:rsidRDefault="00F66CB5" w:rsidP="00104B3F">
      <w:pPr>
        <w:spacing w:after="0" w:line="240" w:lineRule="auto"/>
      </w:pPr>
      <w:r>
        <w:separator/>
      </w:r>
    </w:p>
  </w:endnote>
  <w:endnote w:type="continuationSeparator" w:id="0">
    <w:p w14:paraId="0DD67CD1" w14:textId="77777777" w:rsidR="00F66CB5" w:rsidRDefault="00F66CB5" w:rsidP="0010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4DEEF" w14:textId="77777777" w:rsidR="00F66CB5" w:rsidRDefault="00F66CB5" w:rsidP="00104B3F">
      <w:pPr>
        <w:spacing w:after="0" w:line="240" w:lineRule="auto"/>
      </w:pPr>
      <w:r>
        <w:separator/>
      </w:r>
    </w:p>
  </w:footnote>
  <w:footnote w:type="continuationSeparator" w:id="0">
    <w:p w14:paraId="7B0018FC" w14:textId="77777777" w:rsidR="00F66CB5" w:rsidRDefault="00F66CB5" w:rsidP="0010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569A1"/>
    <w:multiLevelType w:val="hybridMultilevel"/>
    <w:tmpl w:val="9B883E1C"/>
    <w:lvl w:ilvl="0" w:tplc="B3869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83531"/>
    <w:multiLevelType w:val="hybridMultilevel"/>
    <w:tmpl w:val="4D02CC78"/>
    <w:lvl w:ilvl="0" w:tplc="1F88E6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yMrQwNzQ1NrCwMDNR0lEKTi0uzszPAykwrAUAsa9V9SwAAAA="/>
  </w:docVars>
  <w:rsids>
    <w:rsidRoot w:val="00D3761D"/>
    <w:rsid w:val="00104B3F"/>
    <w:rsid w:val="001333CC"/>
    <w:rsid w:val="002269B0"/>
    <w:rsid w:val="003D30B6"/>
    <w:rsid w:val="00403A0D"/>
    <w:rsid w:val="00500C3E"/>
    <w:rsid w:val="005D0534"/>
    <w:rsid w:val="0079444C"/>
    <w:rsid w:val="007C6FE8"/>
    <w:rsid w:val="008743CE"/>
    <w:rsid w:val="009F4567"/>
    <w:rsid w:val="00A516BE"/>
    <w:rsid w:val="00BF3990"/>
    <w:rsid w:val="00C16B42"/>
    <w:rsid w:val="00C93DC1"/>
    <w:rsid w:val="00D3761D"/>
    <w:rsid w:val="00DA1383"/>
    <w:rsid w:val="00F66CB5"/>
    <w:rsid w:val="167710CA"/>
    <w:rsid w:val="1F18A5CF"/>
    <w:rsid w:val="2DBE2A8F"/>
    <w:rsid w:val="336B6A9C"/>
    <w:rsid w:val="40C4D4ED"/>
    <w:rsid w:val="482C0637"/>
    <w:rsid w:val="4D3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B566B"/>
  <w15:chartTrackingRefBased/>
  <w15:docId w15:val="{BD6069A2-5AA1-43B6-9033-59BE3989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C3E"/>
  </w:style>
  <w:style w:type="paragraph" w:styleId="Heading1">
    <w:name w:val="heading 1"/>
    <w:basedOn w:val="Normal"/>
    <w:link w:val="Heading1Char"/>
    <w:uiPriority w:val="9"/>
    <w:qFormat/>
    <w:rsid w:val="00500C3E"/>
    <w:pPr>
      <w:keepNext/>
      <w:keepLines/>
      <w:spacing w:before="280"/>
      <w:contextualSpacing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00C3E"/>
    <w:rPr>
      <w:rFonts w:asciiTheme="majorHAnsi" w:eastAsiaTheme="majorEastAsia" w:hAnsiTheme="majorHAnsi" w:cstheme="majorBidi"/>
      <w:b/>
      <w:sz w:val="32"/>
      <w:szCs w:val="32"/>
    </w:rPr>
  </w:style>
  <w:style w:type="character" w:styleId="Strong">
    <w:name w:val="Strong"/>
    <w:basedOn w:val="DefaultParagraphFont"/>
    <w:uiPriority w:val="10"/>
    <w:qFormat/>
    <w:rsid w:val="00500C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3E"/>
  </w:style>
  <w:style w:type="paragraph" w:styleId="Footer">
    <w:name w:val="footer"/>
    <w:basedOn w:val="Normal"/>
    <w:link w:val="Foot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3E"/>
  </w:style>
  <w:style w:type="character" w:styleId="PlaceholderText">
    <w:name w:val="Placeholder Text"/>
    <w:basedOn w:val="DefaultParagraphFont"/>
    <w:uiPriority w:val="99"/>
    <w:semiHidden/>
    <w:rsid w:val="00500C3E"/>
    <w:rPr>
      <w:color w:val="808080"/>
    </w:rPr>
  </w:style>
  <w:style w:type="paragraph" w:customStyle="1" w:styleId="Normal-Small">
    <w:name w:val="Normal - Small"/>
    <w:basedOn w:val="Normal"/>
    <w:uiPriority w:val="11"/>
    <w:qFormat/>
    <w:rsid w:val="00500C3E"/>
    <w:rPr>
      <w:sz w:val="21"/>
    </w:rPr>
  </w:style>
  <w:style w:type="paragraph" w:customStyle="1" w:styleId="Normal-Centered">
    <w:name w:val="Normal - Centered"/>
    <w:basedOn w:val="Normal"/>
    <w:uiPriority w:val="12"/>
    <w:qFormat/>
    <w:rsid w:val="00500C3E"/>
    <w:pPr>
      <w:spacing w:after="0" w:line="240" w:lineRule="auto"/>
      <w:contextualSpacing/>
      <w:jc w:val="center"/>
    </w:pPr>
  </w:style>
  <w:style w:type="paragraph" w:customStyle="1" w:styleId="Normal-SpaceBeneath">
    <w:name w:val="Normal - Space Beneath"/>
    <w:basedOn w:val="Normal"/>
    <w:uiPriority w:val="13"/>
    <w:qFormat/>
    <w:rsid w:val="00500C3E"/>
    <w:pPr>
      <w:spacing w:after="4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D3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Public%20speaking%20peer%20re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ublic Speaking">
      <a:majorFont>
        <a:latin typeface="Pristin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A4754EC-6EB0-4169-A396-1906C7D986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109BF-40B8-400C-9186-9BBD87C7F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630F7C-3E56-413A-BCFF-1A98182A3C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Public speaking peer review.dotx</Template>
  <TotalTime>31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Ron Dulkin</cp:lastModifiedBy>
  <cp:revision>2</cp:revision>
  <dcterms:created xsi:type="dcterms:W3CDTF">2021-01-04T08:17:00Z</dcterms:created>
  <dcterms:modified xsi:type="dcterms:W3CDTF">2021-01-04T08:49:00Z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